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8C109C" w:rsidRDefault="00F85630" w:rsidP="00115CDB">
          <w:pPr>
            <w:rPr>
              <w:noProof/>
            </w:rPr>
            <w:sectPr w:rsidR="008C109C"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86D35" wp14:editId="7D624AFD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C109C" w:rsidRDefault="008E19F3" w:rsidP="00B929E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70BB3F33AAE1432F88DD029A1A13882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29EE">
                                      <w:t>Assembler User Guide</w:t>
                                    </w:r>
                                  </w:sdtContent>
                                </w:sdt>
                              </w:p>
                              <w:p w:rsidR="008C109C" w:rsidRDefault="008E19F3" w:rsidP="00B929EE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53C7F9D1B46E4EF098BF170601906D6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929EE">
                                      <w:t>2015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299C8756766244BDA07D85AC888D797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109C" w:rsidRDefault="00B929EE" w:rsidP="00B929EE">
                                    <w:pPr>
                                      <w:pStyle w:val="Abstract"/>
                                    </w:pPr>
                                    <w:proofErr w:type="spellStart"/>
                                    <w:r>
                                      <w:t>Mips</w:t>
                                    </w:r>
                                    <w:proofErr w:type="spellEnd"/>
                                    <w:r>
                                      <w:t xml:space="preserve"> Processor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A586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8C109C" w:rsidRDefault="00F85630" w:rsidP="00B929EE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70BB3F33AAE1432F88DD029A1A13882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29EE">
                                <w:t>Assembler User Guide</w:t>
                              </w:r>
                            </w:sdtContent>
                          </w:sdt>
                        </w:p>
                        <w:p w:rsidR="008C109C" w:rsidRDefault="00F85630" w:rsidP="00B929EE">
                          <w:pPr>
                            <w:pStyle w:val="Subtitle"/>
                          </w:pP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53C7F9D1B46E4EF098BF170601906D6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929EE">
                                <w:t>2015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299C8756766244BDA07D85AC888D797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C109C" w:rsidRDefault="00B929EE" w:rsidP="00B929EE">
                              <w:pPr>
                                <w:pStyle w:val="Abstract"/>
                              </w:pPr>
                              <w:proofErr w:type="spellStart"/>
                              <w:r>
                                <w:t>Mips</w:t>
                              </w:r>
                              <w:proofErr w:type="spellEnd"/>
                              <w:r>
                                <w:t xml:space="preserve"> Processor Project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p w:rsidR="008C109C" w:rsidRDefault="002735C9" w:rsidP="002735C9">
      <w:pPr>
        <w:pStyle w:val="Heading1"/>
        <w:numPr>
          <w:ilvl w:val="0"/>
          <w:numId w:val="24"/>
        </w:numPr>
      </w:pPr>
      <w:r>
        <w:lastRenderedPageBreak/>
        <w:t>Supported Instructions</w:t>
      </w:r>
      <w:r w:rsidR="001F5E1D">
        <w:t xml:space="preserve"> and their F</w:t>
      </w:r>
      <w:r>
        <w:t>ormats:</w:t>
      </w:r>
    </w:p>
    <w:p w:rsidR="002735C9" w:rsidRPr="00A4689C" w:rsidRDefault="00A4689C" w:rsidP="00A4689C">
      <w:pPr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A2904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2735C9" w:rsidRPr="00A4689C">
        <w:rPr>
          <w:sz w:val="28"/>
          <w:szCs w:val="28"/>
        </w:rPr>
        <w:t xml:space="preserve">add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rd</w:t>
      </w:r>
      <w:proofErr w:type="spellEnd"/>
      <w:r w:rsidR="002735C9" w:rsidRPr="00A4689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rs</w:t>
      </w:r>
      <w:proofErr w:type="spellEnd"/>
    </w:p>
    <w:p w:rsidR="00A4689C" w:rsidRPr="00A4689C" w:rsidRDefault="00A4689C" w:rsidP="00A468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and  </w:t>
      </w:r>
      <w:proofErr w:type="spellStart"/>
      <w:r>
        <w:rPr>
          <w:sz w:val="28"/>
          <w:szCs w:val="28"/>
        </w:rPr>
        <w:t>rd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rs</w:t>
      </w:r>
      <w:proofErr w:type="spellEnd"/>
    </w:p>
    <w:p w:rsidR="00A4689C" w:rsidRPr="00A4689C" w:rsidRDefault="00A4689C" w:rsidP="00A468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rt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rs</w:t>
      </w:r>
      <w:proofErr w:type="spellEnd"/>
      <w:r w:rsidRPr="00A4689C">
        <w:rPr>
          <w:sz w:val="28"/>
          <w:szCs w:val="28"/>
        </w:rPr>
        <w:t xml:space="preserve">  immediate</w:t>
      </w:r>
    </w:p>
    <w:p w:rsidR="00A4689C" w:rsidRPr="00A4689C" w:rsidRDefault="00A4689C" w:rsidP="00A4689C">
      <w:pPr>
        <w:rPr>
          <w:sz w:val="28"/>
          <w:szCs w:val="28"/>
        </w:rPr>
      </w:pPr>
      <w:proofErr w:type="spellStart"/>
      <w:proofErr w:type="gramStart"/>
      <w:r w:rsidRPr="00A4689C">
        <w:rPr>
          <w:sz w:val="28"/>
          <w:szCs w:val="28"/>
        </w:rPr>
        <w:t>lw</w:t>
      </w:r>
      <w:proofErr w:type="spellEnd"/>
      <w:r w:rsidRPr="00A4689C">
        <w:rPr>
          <w:sz w:val="28"/>
          <w:szCs w:val="28"/>
        </w:rPr>
        <w:t xml:space="preserve">  </w:t>
      </w:r>
      <w:proofErr w:type="spellStart"/>
      <w:r w:rsidRPr="00A4689C">
        <w:rPr>
          <w:sz w:val="28"/>
          <w:szCs w:val="28"/>
        </w:rPr>
        <w:t>rt</w:t>
      </w:r>
      <w:proofErr w:type="spellEnd"/>
      <w:proofErr w:type="gramEnd"/>
      <w:r w:rsidRPr="00A4689C">
        <w:rPr>
          <w:sz w:val="28"/>
          <w:szCs w:val="28"/>
        </w:rPr>
        <w:t xml:space="preserve">  immediate  (</w:t>
      </w:r>
      <w:proofErr w:type="spellStart"/>
      <w:r w:rsidRPr="00A4689C">
        <w:rPr>
          <w:sz w:val="28"/>
          <w:szCs w:val="28"/>
        </w:rPr>
        <w:t>rs</w:t>
      </w:r>
      <w:proofErr w:type="spellEnd"/>
      <w:r w:rsidRPr="00A4689C">
        <w:rPr>
          <w:sz w:val="28"/>
          <w:szCs w:val="28"/>
        </w:rPr>
        <w:t>)</w:t>
      </w:r>
    </w:p>
    <w:p w:rsidR="00A4689C" w:rsidRPr="00A4689C" w:rsidRDefault="00A4689C" w:rsidP="00A4689C">
      <w:pPr>
        <w:rPr>
          <w:sz w:val="28"/>
          <w:szCs w:val="28"/>
        </w:rPr>
      </w:pPr>
      <w:proofErr w:type="spellStart"/>
      <w:proofErr w:type="gramStart"/>
      <w:r w:rsidRPr="00A4689C">
        <w:rPr>
          <w:sz w:val="28"/>
          <w:szCs w:val="28"/>
        </w:rPr>
        <w:t>sw</w:t>
      </w:r>
      <w:proofErr w:type="spellEnd"/>
      <w:r w:rsidRPr="00A4689C">
        <w:rPr>
          <w:sz w:val="28"/>
          <w:szCs w:val="28"/>
        </w:rPr>
        <w:t xml:space="preserve">  </w:t>
      </w:r>
      <w:proofErr w:type="spellStart"/>
      <w:r w:rsidRPr="00A4689C">
        <w:rPr>
          <w:sz w:val="28"/>
          <w:szCs w:val="28"/>
        </w:rPr>
        <w:t>rt</w:t>
      </w:r>
      <w:proofErr w:type="spellEnd"/>
      <w:proofErr w:type="gramEnd"/>
      <w:r w:rsidRPr="00A4689C">
        <w:rPr>
          <w:sz w:val="28"/>
          <w:szCs w:val="28"/>
        </w:rPr>
        <w:t xml:space="preserve">  immediate  (</w:t>
      </w:r>
      <w:proofErr w:type="spellStart"/>
      <w:r w:rsidRPr="00A4689C">
        <w:rPr>
          <w:sz w:val="28"/>
          <w:szCs w:val="28"/>
        </w:rPr>
        <w:t>rs</w:t>
      </w:r>
      <w:proofErr w:type="spellEnd"/>
      <w:r w:rsidRPr="00A4689C">
        <w:rPr>
          <w:sz w:val="28"/>
          <w:szCs w:val="28"/>
        </w:rPr>
        <w:t>)</w:t>
      </w:r>
    </w:p>
    <w:p w:rsidR="00A4689C" w:rsidRPr="00A4689C" w:rsidRDefault="00A4689C" w:rsidP="00A468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sll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rd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rt</w:t>
      </w:r>
      <w:proofErr w:type="spellEnd"/>
      <w:r w:rsidRPr="00A4689C">
        <w:rPr>
          <w:sz w:val="28"/>
          <w:szCs w:val="28"/>
        </w:rPr>
        <w:t xml:space="preserve">  </w:t>
      </w:r>
      <w:proofErr w:type="spellStart"/>
      <w:r w:rsidRPr="00A4689C">
        <w:rPr>
          <w:sz w:val="28"/>
          <w:szCs w:val="28"/>
        </w:rPr>
        <w:t>shiftAmount</w:t>
      </w:r>
      <w:proofErr w:type="spellEnd"/>
    </w:p>
    <w:p w:rsidR="00A4689C" w:rsidRPr="00A4689C" w:rsidRDefault="00A4689C" w:rsidP="00A468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andi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rt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rs</w:t>
      </w:r>
      <w:proofErr w:type="spellEnd"/>
      <w:r w:rsidRPr="00A4689C">
        <w:rPr>
          <w:sz w:val="28"/>
          <w:szCs w:val="28"/>
        </w:rPr>
        <w:t xml:space="preserve">  immediate</w:t>
      </w:r>
    </w:p>
    <w:p w:rsidR="00A4689C" w:rsidRPr="00A4689C" w:rsidRDefault="00A4689C" w:rsidP="00A4689C">
      <w:pPr>
        <w:rPr>
          <w:sz w:val="28"/>
          <w:szCs w:val="28"/>
        </w:rPr>
      </w:pPr>
      <w:proofErr w:type="spellStart"/>
      <w:proofErr w:type="gramStart"/>
      <w:r w:rsidRPr="00A4689C">
        <w:rPr>
          <w:sz w:val="28"/>
          <w:szCs w:val="28"/>
        </w:rPr>
        <w:t>beq</w:t>
      </w:r>
      <w:proofErr w:type="spellEnd"/>
      <w:r w:rsidRPr="00A4689C">
        <w:rPr>
          <w:sz w:val="28"/>
          <w:szCs w:val="28"/>
        </w:rPr>
        <w:t xml:space="preserve">  </w:t>
      </w:r>
      <w:proofErr w:type="spellStart"/>
      <w:r w:rsidRPr="00A4689C">
        <w:rPr>
          <w:sz w:val="28"/>
          <w:szCs w:val="28"/>
        </w:rPr>
        <w:t>rs</w:t>
      </w:r>
      <w:proofErr w:type="spellEnd"/>
      <w:proofErr w:type="gramEnd"/>
      <w:r w:rsidRPr="00A4689C">
        <w:rPr>
          <w:sz w:val="28"/>
          <w:szCs w:val="28"/>
        </w:rPr>
        <w:t xml:space="preserve">  </w:t>
      </w:r>
      <w:proofErr w:type="spellStart"/>
      <w:r w:rsidRPr="00A4689C">
        <w:rPr>
          <w:sz w:val="28"/>
          <w:szCs w:val="28"/>
        </w:rPr>
        <w:t>rt</w:t>
      </w:r>
      <w:proofErr w:type="spellEnd"/>
      <w:r w:rsidRPr="00A4689C">
        <w:rPr>
          <w:sz w:val="28"/>
          <w:szCs w:val="28"/>
        </w:rPr>
        <w:t xml:space="preserve">  offset</w:t>
      </w:r>
    </w:p>
    <w:p w:rsidR="00A4689C" w:rsidRPr="00A4689C" w:rsidRDefault="00A4689C" w:rsidP="00A468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nor  </w:t>
      </w:r>
      <w:proofErr w:type="spellStart"/>
      <w:r>
        <w:rPr>
          <w:sz w:val="28"/>
          <w:szCs w:val="28"/>
        </w:rPr>
        <w:t>rd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rs</w:t>
      </w:r>
      <w:proofErr w:type="spellEnd"/>
    </w:p>
    <w:p w:rsidR="00A4689C" w:rsidRDefault="00A4689C" w:rsidP="00A468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slt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rd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</w:t>
      </w:r>
    </w:p>
    <w:p w:rsidR="00A4689C" w:rsidRDefault="00A4689C" w:rsidP="00A468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jal</w:t>
      </w:r>
      <w:proofErr w:type="spellEnd"/>
      <w:r>
        <w:rPr>
          <w:sz w:val="28"/>
          <w:szCs w:val="28"/>
        </w:rPr>
        <w:t xml:space="preserve">  offset</w:t>
      </w:r>
      <w:proofErr w:type="gramEnd"/>
    </w:p>
    <w:p w:rsidR="00A4689C" w:rsidRDefault="00A4689C" w:rsidP="00A468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rs</w:t>
      </w:r>
      <w:proofErr w:type="spellEnd"/>
      <w:proofErr w:type="gramEnd"/>
    </w:p>
    <w:p w:rsidR="00A4689C" w:rsidRDefault="001F5E1D" w:rsidP="001F5E1D">
      <w:pPr>
        <w:pStyle w:val="Heading1"/>
        <w:numPr>
          <w:ilvl w:val="0"/>
          <w:numId w:val="24"/>
        </w:numPr>
      </w:pPr>
      <w:r>
        <w:lastRenderedPageBreak/>
        <w:t>Important Notes: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>Register names: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$zero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$at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$v0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$v1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$a0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$a3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$t0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$t9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$s0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$s7</w:t>
      </w:r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</w:t>
      </w:r>
      <w:proofErr w:type="spellStart"/>
      <w:r>
        <w:rPr>
          <w:sz w:val="28"/>
          <w:szCs w:val="28"/>
        </w:rPr>
        <w:t>gp</w:t>
      </w:r>
      <w:proofErr w:type="spellEnd"/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</w:t>
      </w:r>
      <w:proofErr w:type="spellStart"/>
      <w:r>
        <w:rPr>
          <w:sz w:val="28"/>
          <w:szCs w:val="28"/>
        </w:rPr>
        <w:t>sp</w:t>
      </w:r>
      <w:proofErr w:type="spellEnd"/>
    </w:p>
    <w:p w:rsid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</w:t>
      </w:r>
      <w:proofErr w:type="spellStart"/>
      <w:r>
        <w:rPr>
          <w:sz w:val="28"/>
          <w:szCs w:val="28"/>
        </w:rPr>
        <w:t>fp</w:t>
      </w:r>
      <w:proofErr w:type="spellEnd"/>
    </w:p>
    <w:p w:rsidR="001F5E1D" w:rsidRPr="001F5E1D" w:rsidRDefault="001F5E1D" w:rsidP="001F5E1D">
      <w:pPr>
        <w:ind w:left="-360"/>
        <w:rPr>
          <w:sz w:val="28"/>
          <w:szCs w:val="28"/>
        </w:rPr>
      </w:pPr>
      <w:r>
        <w:rPr>
          <w:sz w:val="28"/>
          <w:szCs w:val="28"/>
        </w:rPr>
        <w:tab/>
        <w:t>$</w:t>
      </w:r>
      <w:proofErr w:type="spellStart"/>
      <w:r>
        <w:rPr>
          <w:sz w:val="28"/>
          <w:szCs w:val="28"/>
        </w:rPr>
        <w:t>ra</w:t>
      </w:r>
      <w:proofErr w:type="spellEnd"/>
    </w:p>
    <w:p w:rsidR="00A4689C" w:rsidRDefault="00A4689C" w:rsidP="00A4689C">
      <w:pPr>
        <w:rPr>
          <w:sz w:val="28"/>
          <w:szCs w:val="28"/>
        </w:rPr>
      </w:pPr>
    </w:p>
    <w:p w:rsidR="00A4689C" w:rsidRDefault="00A4689C" w:rsidP="00A4689C">
      <w:pPr>
        <w:rPr>
          <w:sz w:val="28"/>
          <w:szCs w:val="28"/>
        </w:rPr>
      </w:pPr>
    </w:p>
    <w:p w:rsidR="00A4689C" w:rsidRDefault="00A4689C" w:rsidP="00A4689C">
      <w:pPr>
        <w:rPr>
          <w:sz w:val="28"/>
          <w:szCs w:val="28"/>
        </w:rPr>
      </w:pPr>
    </w:p>
    <w:p w:rsidR="00A4689C" w:rsidRDefault="00A4689C" w:rsidP="00A4689C">
      <w:pPr>
        <w:rPr>
          <w:sz w:val="28"/>
          <w:szCs w:val="28"/>
        </w:rPr>
      </w:pPr>
    </w:p>
    <w:p w:rsidR="00A4689C" w:rsidRDefault="00A4689C" w:rsidP="00A4689C">
      <w:pPr>
        <w:rPr>
          <w:sz w:val="28"/>
          <w:szCs w:val="28"/>
        </w:rPr>
      </w:pPr>
    </w:p>
    <w:p w:rsidR="00A4689C" w:rsidRDefault="00A4689C" w:rsidP="00A4689C">
      <w:pPr>
        <w:rPr>
          <w:sz w:val="28"/>
          <w:szCs w:val="28"/>
        </w:rPr>
      </w:pPr>
    </w:p>
    <w:p w:rsidR="00A4689C" w:rsidRDefault="001F5E1D" w:rsidP="001F5E1D">
      <w:pPr>
        <w:pStyle w:val="Heading1"/>
      </w:pPr>
      <w:r>
        <w:lastRenderedPageBreak/>
        <w:t>3.0</w:t>
      </w:r>
      <w:r w:rsidR="005F58C9">
        <w:t>Example</w:t>
      </w:r>
    </w:p>
    <w:p w:rsidR="005F58C9" w:rsidRDefault="005F58C9" w:rsidP="005F58C9">
      <w:pPr>
        <w:ind w:left="-360"/>
        <w:rPr>
          <w:sz w:val="28"/>
          <w:szCs w:val="28"/>
        </w:rPr>
      </w:pPr>
      <w:r>
        <w:rPr>
          <w:sz w:val="28"/>
          <w:szCs w:val="28"/>
        </w:rPr>
        <w:t>Machine code is stored at file named “</w:t>
      </w:r>
      <w:r w:rsidRPr="005F58C9">
        <w:rPr>
          <w:color w:val="FF0000"/>
          <w:sz w:val="28"/>
          <w:szCs w:val="28"/>
        </w:rPr>
        <w:t>assembler_output.txt</w:t>
      </w:r>
      <w:r>
        <w:rPr>
          <w:sz w:val="28"/>
          <w:szCs w:val="28"/>
        </w:rPr>
        <w:t>”</w:t>
      </w:r>
    </w:p>
    <w:p w:rsidR="005F58C9" w:rsidRPr="005F58C9" w:rsidRDefault="005F58C9" w:rsidP="005F58C9">
      <w:pPr>
        <w:ind w:left="-36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2EFAE551" wp14:editId="6A3C2280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797550" cy="2709545"/>
            <wp:effectExtent l="0" t="0" r="0" b="0"/>
            <wp:wrapThrough wrapText="bothSides">
              <wp:wrapPolygon edited="0">
                <wp:start x="0" y="0"/>
                <wp:lineTo x="0" y="21413"/>
                <wp:lineTo x="21505" y="21413"/>
                <wp:lineTo x="2150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dd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0288" behindDoc="0" locked="0" layoutInCell="1" allowOverlap="1" wp14:anchorId="32EA3E21" wp14:editId="5F5E53C6">
            <wp:simplePos x="0" y="0"/>
            <wp:positionH relativeFrom="margin">
              <wp:align>right</wp:align>
            </wp:positionH>
            <wp:positionV relativeFrom="paragraph">
              <wp:posOffset>3466465</wp:posOffset>
            </wp:positionV>
            <wp:extent cx="5797550" cy="2981960"/>
            <wp:effectExtent l="0" t="0" r="0" b="8890"/>
            <wp:wrapThrough wrapText="bothSides">
              <wp:wrapPolygon edited="0">
                <wp:start x="0" y="0"/>
                <wp:lineTo x="0" y="21526"/>
                <wp:lineTo x="21505" y="21526"/>
                <wp:lineTo x="215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dddddtu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8C9" w:rsidRPr="005F58C9" w:rsidSect="002735C9">
      <w:headerReference w:type="default" r:id="rId13"/>
      <w:footerReference w:type="default" r:id="rId14"/>
      <w:pgSz w:w="12240" w:h="15840" w:code="1"/>
      <w:pgMar w:top="252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9F3" w:rsidRDefault="008E19F3">
      <w:pPr>
        <w:spacing w:after="0" w:line="240" w:lineRule="auto"/>
      </w:pPr>
      <w:r>
        <w:separator/>
      </w:r>
    </w:p>
  </w:endnote>
  <w:endnote w:type="continuationSeparator" w:id="0">
    <w:p w:rsidR="008E19F3" w:rsidRDefault="008E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9C" w:rsidRDefault="00F8563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A29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9F3" w:rsidRDefault="008E19F3">
      <w:pPr>
        <w:spacing w:after="0" w:line="240" w:lineRule="auto"/>
      </w:pPr>
      <w:r>
        <w:separator/>
      </w:r>
    </w:p>
  </w:footnote>
  <w:footnote w:type="continuationSeparator" w:id="0">
    <w:p w:rsidR="008E19F3" w:rsidRDefault="008E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9C" w:rsidRPr="00115CDB" w:rsidRDefault="008C109C" w:rsidP="00115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F1C663E"/>
    <w:multiLevelType w:val="multilevel"/>
    <w:tmpl w:val="6CAEDB58"/>
    <w:lvl w:ilvl="0">
      <w:start w:val="1"/>
      <w:numFmt w:val="decimal"/>
      <w:lvlText w:val="%1.0"/>
      <w:lvlJc w:val="left"/>
      <w:pPr>
        <w:ind w:left="19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567EB9"/>
    <w:multiLevelType w:val="hybridMultilevel"/>
    <w:tmpl w:val="33FEE24C"/>
    <w:lvl w:ilvl="0" w:tplc="44D290F2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7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EE"/>
    <w:rsid w:val="00115CDB"/>
    <w:rsid w:val="001F5E1D"/>
    <w:rsid w:val="002735C9"/>
    <w:rsid w:val="005F58C9"/>
    <w:rsid w:val="008C109C"/>
    <w:rsid w:val="008E19F3"/>
    <w:rsid w:val="00A4689C"/>
    <w:rsid w:val="00B929EE"/>
    <w:rsid w:val="00EA2904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729E6"/>
  <w15:docId w15:val="{8A54CB84-15A6-4F83-A43F-50622303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BB3F33AAE1432F88DD029A1A138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6B5D-7CBE-4D85-B1D2-8675A0CF2BA6}"/>
      </w:docPartPr>
      <w:docPartBody>
        <w:p w:rsidR="0037772D" w:rsidRDefault="006B16A3">
          <w:pPr>
            <w:pStyle w:val="70BB3F33AAE1432F88DD029A1A138821"/>
          </w:pPr>
          <w:r>
            <w:t>Annual Report</w:t>
          </w:r>
        </w:p>
      </w:docPartBody>
    </w:docPart>
    <w:docPart>
      <w:docPartPr>
        <w:name w:val="53C7F9D1B46E4EF098BF17060190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DEFC9-1484-47BC-B541-634BAB9D1A4A}"/>
      </w:docPartPr>
      <w:docPartBody>
        <w:p w:rsidR="0037772D" w:rsidRDefault="006B16A3">
          <w:pPr>
            <w:pStyle w:val="53C7F9D1B46E4EF098BF170601906D6B"/>
          </w:pPr>
          <w:r>
            <w:t>[Year]</w:t>
          </w:r>
        </w:p>
      </w:docPartBody>
    </w:docPart>
    <w:docPart>
      <w:docPartPr>
        <w:name w:val="299C8756766244BDA07D85AC888D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81321-0201-408E-9245-CFC1B88C14EE}"/>
      </w:docPartPr>
      <w:docPartBody>
        <w:p w:rsidR="0037772D" w:rsidRDefault="006B16A3">
          <w:pPr>
            <w:pStyle w:val="299C8756766244BDA07D85AC888D7973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A3"/>
    <w:rsid w:val="0037772D"/>
    <w:rsid w:val="00650CC4"/>
    <w:rsid w:val="006B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B9D7D37D64E03BBE6BAEE19F5EB89">
    <w:name w:val="290B9D7D37D64E03BBE6BAEE19F5EB89"/>
  </w:style>
  <w:style w:type="paragraph" w:customStyle="1" w:styleId="EED99F7E0431412EBDD99889FCA53CF4">
    <w:name w:val="EED99F7E0431412EBDD99889FCA53CF4"/>
  </w:style>
  <w:style w:type="paragraph" w:customStyle="1" w:styleId="F49895C328AB4EC3891BA700129CFE7A">
    <w:name w:val="F49895C328AB4EC3891BA700129CFE7A"/>
  </w:style>
  <w:style w:type="paragraph" w:customStyle="1" w:styleId="24ADA30991DE4E4AA415E80B72B396DD">
    <w:name w:val="24ADA30991DE4E4AA415E80B72B396DD"/>
  </w:style>
  <w:style w:type="paragraph" w:customStyle="1" w:styleId="557BCF077613412393B73B6CC886FA5C">
    <w:name w:val="557BCF077613412393B73B6CC886FA5C"/>
  </w:style>
  <w:style w:type="paragraph" w:customStyle="1" w:styleId="A7FE29DFF02F4A4E829A4874F4FBEAB5">
    <w:name w:val="A7FE29DFF02F4A4E829A4874F4FBEAB5"/>
  </w:style>
  <w:style w:type="paragraph" w:customStyle="1" w:styleId="DB6D9C5D342346858145ECFA50F89BA7">
    <w:name w:val="DB6D9C5D342346858145ECFA50F89BA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5DDBDE4F5B2413BB8D266165830EC39">
    <w:name w:val="65DDBDE4F5B2413BB8D266165830EC39"/>
  </w:style>
  <w:style w:type="paragraph" w:customStyle="1" w:styleId="CE0EC08F830940A8A236F10125970C88">
    <w:name w:val="CE0EC08F830940A8A236F10125970C88"/>
  </w:style>
  <w:style w:type="paragraph" w:customStyle="1" w:styleId="7E0DAF74CC064BC994894414244688A5">
    <w:name w:val="7E0DAF74CC064BC994894414244688A5"/>
  </w:style>
  <w:style w:type="paragraph" w:customStyle="1" w:styleId="E262EEC7F403412A8E85360B6FBED77A">
    <w:name w:val="E262EEC7F403412A8E85360B6FBED77A"/>
  </w:style>
  <w:style w:type="paragraph" w:customStyle="1" w:styleId="CEE1FF9B66A04436842DD019AC5465BC">
    <w:name w:val="CEE1FF9B66A04436842DD019AC5465BC"/>
  </w:style>
  <w:style w:type="paragraph" w:customStyle="1" w:styleId="07D34F6DEE7249809B15FF6F4EBA986E">
    <w:name w:val="07D34F6DEE7249809B15FF6F4EBA986E"/>
  </w:style>
  <w:style w:type="paragraph" w:customStyle="1" w:styleId="1E2B24C22A3C4325BE328670CF9A91ED">
    <w:name w:val="1E2B24C22A3C4325BE328670CF9A91ED"/>
  </w:style>
  <w:style w:type="paragraph" w:customStyle="1" w:styleId="F522E88145D94AB5B5DE54FF660885D1">
    <w:name w:val="F522E88145D94AB5B5DE54FF660885D1"/>
  </w:style>
  <w:style w:type="paragraph" w:customStyle="1" w:styleId="F8F321F521C642EDB5D833B9DD087A9E">
    <w:name w:val="F8F321F521C642EDB5D833B9DD087A9E"/>
  </w:style>
  <w:style w:type="paragraph" w:customStyle="1" w:styleId="B7CD37E2E50A453FA06AB56CF9E8C0EE">
    <w:name w:val="B7CD37E2E50A453FA06AB56CF9E8C0EE"/>
  </w:style>
  <w:style w:type="paragraph" w:customStyle="1" w:styleId="A1BA06372DEA4642886A0F3EA9965393">
    <w:name w:val="A1BA06372DEA4642886A0F3EA9965393"/>
  </w:style>
  <w:style w:type="paragraph" w:customStyle="1" w:styleId="1432BC8EE13B4B368A7856A236F8FCD5">
    <w:name w:val="1432BC8EE13B4B368A7856A236F8FCD5"/>
  </w:style>
  <w:style w:type="paragraph" w:customStyle="1" w:styleId="74E32D86EAE84F6E933E386458469DB1">
    <w:name w:val="74E32D86EAE84F6E933E386458469DB1"/>
  </w:style>
  <w:style w:type="paragraph" w:customStyle="1" w:styleId="4639C55F77C74145B2FE4CA0DFC43280">
    <w:name w:val="4639C55F77C74145B2FE4CA0DFC43280"/>
  </w:style>
  <w:style w:type="paragraph" w:customStyle="1" w:styleId="AD8DBF3642FF4CC8BF70B5661490435D">
    <w:name w:val="AD8DBF3642FF4CC8BF70B5661490435D"/>
  </w:style>
  <w:style w:type="paragraph" w:customStyle="1" w:styleId="263636E81A614182BD4C9DDA839AE521">
    <w:name w:val="263636E81A614182BD4C9DDA839AE521"/>
  </w:style>
  <w:style w:type="paragraph" w:customStyle="1" w:styleId="2846A2F733BD403E8A5544D21301A30D">
    <w:name w:val="2846A2F733BD403E8A5544D21301A30D"/>
  </w:style>
  <w:style w:type="paragraph" w:customStyle="1" w:styleId="70BB3F33AAE1432F88DD029A1A138821">
    <w:name w:val="70BB3F33AAE1432F88DD029A1A138821"/>
  </w:style>
  <w:style w:type="paragraph" w:customStyle="1" w:styleId="53C7F9D1B46E4EF098BF170601906D6B">
    <w:name w:val="53C7F9D1B46E4EF098BF170601906D6B"/>
  </w:style>
  <w:style w:type="paragraph" w:customStyle="1" w:styleId="299C8756766244BDA07D85AC888D7973">
    <w:name w:val="299C8756766244BDA07D85AC888D7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Mips Processor Project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64312A6-1ED4-4AD8-B31D-15999C92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51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Assembler User Guide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Assembler User Guide</dc:title>
  <dc:creator>Yousef Ahmed</dc:creator>
  <cp:keywords/>
  <cp:lastModifiedBy>Yousef Ahmed</cp:lastModifiedBy>
  <cp:revision>3</cp:revision>
  <cp:lastPrinted>2011-08-05T20:35:00Z</cp:lastPrinted>
  <dcterms:created xsi:type="dcterms:W3CDTF">2015-12-26T14:34:00Z</dcterms:created>
  <dcterms:modified xsi:type="dcterms:W3CDTF">2015-12-26T20:23:00Z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